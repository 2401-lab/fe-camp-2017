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:rsidTr="00E941EF">
        <w:tc>
          <w:tcPr>
            <w:tcW w:w="3023" w:type="dxa"/>
          </w:tcPr>
          <w:sdt>
            <w:sdtPr>
              <w:rPr>
                <w:rFonts w:ascii="Microsoft YaHei UI" w:eastAsia="Microsoft YaHei UI" w:hAnsi="Microsoft YaHei UI" w:hint="eastAsia"/>
              </w:rPr>
              <w:alias w:val="你的姓名："/>
              <w:tag w:val="你的姓名："/>
              <w:id w:val="-1220516334"/>
              <w:placeholder>
                <w:docPart w:val="769DC701C8E74A699E899142D80ED00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2A5336" w:rsidRDefault="00BF3F98" w:rsidP="003856C9">
                <w:pPr>
                  <w:pStyle w:val="1"/>
                  <w:rPr>
                    <w:rFonts w:ascii="Microsoft YaHei UI" w:eastAsia="Microsoft YaHei UI" w:hAnsi="Microsoft YaHei UI"/>
                  </w:rPr>
                </w:pPr>
                <w:proofErr w:type="gramStart"/>
                <w:r>
                  <w:rPr>
                    <w:rFonts w:ascii="Microsoft YaHei UI" w:eastAsia="Microsoft YaHei UI" w:hAnsi="Microsoft YaHei UI" w:hint="eastAsia"/>
                  </w:rPr>
                  <w:t>陈希迎</w:t>
                </w:r>
                <w:proofErr w:type="gramEnd"/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2"/>
            </w:tblGrid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组 43" descr="电子邮件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任意多边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任意多边形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F3D9F83" id="组 43" o:spid="_x0000_s1026" alt="电子邮件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dmBf318UAABXcgAADgAAAAAAAAAAAAAAAAAuAgAAZHJzL2Uyb0RvYy54bWxQSwECLQAUAAYA&#10;CAAAACEAaEcb0NgAAAADAQAADwAAAAAAAAAAAAAAAAC5FgAAZHJzL2Rvd25yZXYueG1sUEsFBgAA&#10;AAAEAAQA8wAAAL4XAAAAAA==&#10;">
                            <v:shape id="任意多边形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任意多边形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BF3F98" w:rsidP="00BF3F98">
                  <w:pPr>
                    <w:pStyle w:val="5"/>
                  </w:pPr>
                  <w:r>
                    <w:t>183833818</w:t>
                  </w:r>
                  <w:r>
                    <w:rPr>
                      <w:rFonts w:hint="eastAsia"/>
                    </w:rPr>
                    <w:t>@</w:t>
                  </w:r>
                  <w:r>
                    <w:t>qq.com</w: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组 37" descr="电话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任意多边形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任意多边形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B2BC856" id="组 37" o:spid="_x0000_s1026" alt="电话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NArqQBzJQAA3d4AAA4A&#10;AAAAAAAAAAAAAAAALgIAAGRycy9lMm9Eb2MueG1sUEsBAi0AFAAGAAgAAAAhAGhHG9DYAAAAAwEA&#10;AA8AAAAAAAAAAAAAAAAAzScAAGRycy9kb3ducmV2LnhtbFBLBQYAAAAABAAEAPMAAADSKAAAAAA=&#10;">
                            <v:shape id="任意多边形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BF3F98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15083983271</w: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组 31" descr="LinkedIn 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任意多边形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任意多边形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6DC3E46" id="组 31" o:spid="_x0000_s1026" alt="LinkedIn 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ToOaMBIZAAB1jAAADgAAAAAAAAAAAAAAAAAuAgAAZHJzL2Uyb0RvYy54bWxQSwEC&#10;LQAUAAYACAAAACEAaEcb0NgAAAADAQAADwAAAAAAAAAAAAAAAABsGwAAZHJzL2Rvd25yZXYueG1s&#10;UEsFBgAAAAAEAAQA8wAAAHEcAAAAAA==&#10;">
                            <v:shape id="任意多边形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131977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LinkedIn URL："/>
                      <w:tag w:val="LinkedIn URL："/>
                      <w:id w:val="-1457020033"/>
                      <w:placeholder>
                        <w:docPart w:val="F170D6BC5A8D435DA6721B961295959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2A5336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2A5336" w:rsidRDefault="00C23490" w:rsidP="00441EB9">
                  <w:pPr>
                    <w:pStyle w:val="3"/>
                    <w:rPr>
                      <w:rFonts w:ascii="Microsoft YaHei UI" w:eastAsia="Microsoft YaHei UI" w:hAnsi="Microsoft YaHei UI" w:cstheme="minorBidi"/>
                      <w:szCs w:val="18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博客*********</w:t>
                  </w:r>
                  <w:bookmarkStart w:id="0" w:name="_GoBack"/>
                  <w:bookmarkEnd w:id="0"/>
                </w:p>
              </w:tc>
            </w:tr>
            <w:tr w:rsidR="005A7E57" w:rsidRPr="002A5336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2A5336" w:rsidRDefault="00131977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0CE59D8012B74E8F81D9793B7AF489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:rsidR="005A7E57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直接连接符​​ 83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0328FA2" id="直接连接符​​ 83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2A5336" w:rsidRDefault="00C23490" w:rsidP="00D11C4D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希望进入某某公司</w:t>
                  </w:r>
                </w:p>
              </w:tc>
            </w:tr>
            <w:tr w:rsidR="00463463" w:rsidRPr="002A5336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2A5336" w:rsidRDefault="00131977" w:rsidP="0043426C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技能："/>
                      <w:tag w:val="技能："/>
                      <w:id w:val="1490835561"/>
                      <w:placeholder>
                        <w:docPart w:val="5C238F45B6714B3599FDB8C13CEBD2C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技能</w:t>
                      </w:r>
                    </w:sdtContent>
                  </w:sdt>
                </w:p>
                <w:p w:rsidR="00616FF4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直接连接符​​ 84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E3EFD5B" id="直接连接符​​ 84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2A5336" w:rsidRDefault="00C23490" w:rsidP="00463463">
                  <w:pPr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有出色的创造才能和创新头脑</w:t>
                  </w:r>
                </w:p>
              </w:tc>
            </w:tr>
          </w:tbl>
          <w:p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2A5336" w:rsidRDefault="00131977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工作经验："/>
                      <w:tag w:val="工作经验："/>
                      <w:id w:val="1217937480"/>
                      <w:placeholder>
                        <w:docPart w:val="EF32C4E26DBC4B17A6F0C2E6A9A5E43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工作经验</w:t>
                      </w:r>
                    </w:sdtContent>
                  </w:sdt>
                </w:p>
                <w:p w:rsidR="008F6337" w:rsidRPr="002A5336" w:rsidRDefault="00131977" w:rsidP="002B3890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职务和公司："/>
                      <w:tag w:val="输入职务和公司："/>
                      <w:id w:val="287256568"/>
                      <w:placeholder>
                        <w:docPart w:val="00085D914AD74DA8A25B145CA06670C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职务/公司</w:t>
                      </w:r>
                    </w:sdtContent>
                  </w:sdt>
                </w:p>
                <w:p w:rsidR="008F6337" w:rsidRPr="002A5336" w:rsidRDefault="00BF3F98" w:rsidP="008F6337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2017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年1月到10月</w:t>
                  </w:r>
                </w:p>
                <w:p w:rsidR="008F6337" w:rsidRPr="002A5336" w:rsidRDefault="00BF3F98" w:rsidP="008F6337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在某某公司工作职务为某某</w:t>
                  </w:r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职务和公司："/>
                    <w:tag w:val="输入职务和公司："/>
                    <w:id w:val="1612239417"/>
                    <w:placeholder>
                      <w:docPart w:val="F9212214F4D049E1B197DFA09F370F6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2A5336" w:rsidRDefault="007B2F5C" w:rsidP="0043426C">
                      <w:pPr>
                        <w:pStyle w:val="4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职务/公司</w:t>
                      </w:r>
                    </w:p>
                  </w:sdtContent>
                </w:sdt>
                <w:p w:rsidR="007B2F5C" w:rsidRPr="002A5336" w:rsidRDefault="00BF3F98" w:rsidP="007B2F5C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2015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年到2016年</w:t>
                  </w:r>
                </w:p>
                <w:p w:rsidR="008F6337" w:rsidRPr="002A5336" w:rsidRDefault="00BF3F98" w:rsidP="00832F81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在某某公司中带领团队完成某某</w:t>
                  </w:r>
                </w:p>
              </w:tc>
            </w:tr>
            <w:tr w:rsidR="008F6337" w:rsidRPr="002A5336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2A5336" w:rsidRDefault="00131977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："/>
                      <w:tag w:val="教育背景："/>
                      <w:id w:val="1349516922"/>
                      <w:placeholder>
                        <w:docPart w:val="40835064757C4E2AA75AEB7DAAC21BD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教育背景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学位 | 获得日期："/>
                    <w:tag w:val="学位 | 获得日期："/>
                    <w:id w:val="634905938"/>
                    <w:placeholder>
                      <w:docPart w:val="FA8FF43CE0824A77A8C7746D638E72A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2A5336" w:rsidRDefault="007B2F5C" w:rsidP="002B3890">
                      <w:pPr>
                        <w:pStyle w:val="4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学位 | 获得日期</w:t>
                      </w:r>
                    </w:p>
                  </w:sdtContent>
                </w:sdt>
                <w:p w:rsidR="007B2F5C" w:rsidRPr="002A5336" w:rsidRDefault="00BF3F98" w:rsidP="007B2F5C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华中科技大学</w:t>
                  </w:r>
                </w:p>
                <w:p w:rsidR="008F6337" w:rsidRDefault="00BF3F98" w:rsidP="007B2F5C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于2016年获得了某某奖学金</w:t>
                  </w:r>
                </w:p>
                <w:p w:rsidR="00BF3F98" w:rsidRPr="00BF3F98" w:rsidRDefault="00BF3F98" w:rsidP="007B2F5C">
                  <w:pPr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GPA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****</w:t>
                  </w:r>
                </w:p>
              </w:tc>
            </w:tr>
            <w:tr w:rsidR="008F6337" w:rsidRPr="002A5336" w:rsidTr="00B85871">
              <w:tc>
                <w:tcPr>
                  <w:tcW w:w="5191" w:type="dxa"/>
                </w:tcPr>
                <w:p w:rsidR="008F6337" w:rsidRPr="002A5336" w:rsidRDefault="00131977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志愿者经历或领导能力："/>
                      <w:tag w:val="志愿者经历或领导能力："/>
                      <w:id w:val="-1093778966"/>
                      <w:placeholder>
                        <w:docPart w:val="A56D5710E22341059B006588521E58A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志愿者经历或领导能力</w:t>
                      </w:r>
                    </w:sdtContent>
                  </w:sdt>
                </w:p>
                <w:p w:rsidR="008F6337" w:rsidRPr="002A5336" w:rsidRDefault="00C23490" w:rsidP="008F6337">
                  <w:pPr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参加过敬老院公益活动</w:t>
                  </w:r>
                </w:p>
              </w:tc>
            </w:tr>
          </w:tbl>
          <w:p w:rsidR="008F6337" w:rsidRPr="002A5336" w:rsidRDefault="00C23490" w:rsidP="003856C9">
            <w:pPr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和关爱空巢老人等</w:t>
            </w:r>
          </w:p>
        </w:tc>
      </w:tr>
    </w:tbl>
    <w:p w:rsidR="00E941EF" w:rsidRPr="002A5336" w:rsidRDefault="00E941EF" w:rsidP="0019561F">
      <w:pPr>
        <w:pStyle w:val="a9"/>
        <w:rPr>
          <w:rFonts w:ascii="Microsoft YaHei UI" w:eastAsia="Microsoft YaHei UI" w:hAnsi="Microsoft YaHei UI"/>
        </w:rPr>
      </w:pPr>
    </w:p>
    <w:sectPr w:rsidR="00E941EF" w:rsidRPr="002A5336" w:rsidSect="00506C24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977" w:rsidRDefault="00131977" w:rsidP="003856C9">
      <w:pPr>
        <w:spacing w:after="0" w:line="240" w:lineRule="auto"/>
      </w:pPr>
      <w:r>
        <w:separator/>
      </w:r>
    </w:p>
  </w:endnote>
  <w:endnote w:type="continuationSeparator" w:id="0">
    <w:p w:rsidR="00131977" w:rsidRDefault="0013197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4A5CFC2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607C00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BF2C0AA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977" w:rsidRDefault="00131977" w:rsidP="003856C9">
      <w:pPr>
        <w:spacing w:after="0" w:line="240" w:lineRule="auto"/>
      </w:pPr>
      <w:r>
        <w:separator/>
      </w:r>
    </w:p>
  </w:footnote>
  <w:footnote w:type="continuationSeparator" w:id="0">
    <w:p w:rsidR="00131977" w:rsidRDefault="0013197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8DDABAD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uAM9hYAAPG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P/e4Az2FgAA8awAAA4A&#10;AAAAAAAAAAAAAAAALgIAAGRycy9lMm9Eb2MueG1sUEsBAi0AFAAGAAgAAAAhAEzxCuXcAAAABQEA&#10;AA8AAAAAAAAAAAAAAAAAUBkAAGRycy9kb3ducmV2LnhtbFBLBQYAAAAABAAEAPMAAABZGgAAAAA=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2C9CBF8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Pk+BYAAPC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9O4T5PgWAADwrAAA&#10;DgAAAAAAAAAAAAAAAAAuAgAAZHJzL2Uyb0RvYy54bWxQSwECLQAUAAYACAAAACEATPEK5dwAAAAF&#10;AQAADwAAAAAAAAAAAAAAAABSGQAAZHJzL2Rvd25yZXYueG1sUEsFBgAAAAAEAAQA8wAAAFsaAAAA&#10;AA==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98"/>
    <w:rsid w:val="00052BE1"/>
    <w:rsid w:val="0007412A"/>
    <w:rsid w:val="0010199E"/>
    <w:rsid w:val="00131977"/>
    <w:rsid w:val="001765FE"/>
    <w:rsid w:val="0019561F"/>
    <w:rsid w:val="001B32D2"/>
    <w:rsid w:val="00293B83"/>
    <w:rsid w:val="002A3621"/>
    <w:rsid w:val="002A5336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06C24"/>
    <w:rsid w:val="005152F2"/>
    <w:rsid w:val="00534E4E"/>
    <w:rsid w:val="00551D35"/>
    <w:rsid w:val="00557019"/>
    <w:rsid w:val="005674AC"/>
    <w:rsid w:val="005A1E51"/>
    <w:rsid w:val="005A7E57"/>
    <w:rsid w:val="00607C00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3F98"/>
    <w:rsid w:val="00BF6BAB"/>
    <w:rsid w:val="00C007A5"/>
    <w:rsid w:val="00C23490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446A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D42D0"/>
  <w15:chartTrackingRefBased/>
  <w15:docId w15:val="{AE2889B7-1081-44D7-8FEB-AA5DB1FB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 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0">
    <w:name w:val="标题 4 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 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 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AppData\Roaming\Microsoft\Templates\&#21019;&#24847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9DC701C8E74A699E899142D80ED0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568BEC-34B7-4F66-84D3-356B33A03D5A}"/>
      </w:docPartPr>
      <w:docPartBody>
        <w:p w:rsidR="00000000" w:rsidRDefault="00101061">
          <w:pPr>
            <w:pStyle w:val="769DC701C8E74A699E899142D80ED00B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  <w:docPart>
      <w:docPartPr>
        <w:name w:val="F170D6BC5A8D435DA6721B96129595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20F787-B6EA-4160-91DA-93ED9645C02F}"/>
      </w:docPartPr>
      <w:docPartBody>
        <w:p w:rsidR="00000000" w:rsidRDefault="00101061">
          <w:pPr>
            <w:pStyle w:val="F170D6BC5A8D435DA6721B9612959591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LinkedIn URL</w:t>
          </w:r>
        </w:p>
      </w:docPartBody>
    </w:docPart>
    <w:docPart>
      <w:docPartPr>
        <w:name w:val="0CE59D8012B74E8F81D9793B7AF489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E5AB50-02BD-41D3-B17A-38813AEE42A0}"/>
      </w:docPartPr>
      <w:docPartBody>
        <w:p w:rsidR="00000000" w:rsidRDefault="00101061">
          <w:pPr>
            <w:pStyle w:val="0CE59D8012B74E8F81D9793B7AF48966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  <w:docPart>
      <w:docPartPr>
        <w:name w:val="5C238F45B6714B3599FDB8C13CEBD2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D93265-6F3B-4148-AE72-A7819457A941}"/>
      </w:docPartPr>
      <w:docPartBody>
        <w:p w:rsidR="00000000" w:rsidRDefault="00101061">
          <w:pPr>
            <w:pStyle w:val="5C238F45B6714B3599FDB8C13CEBD2CB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技能</w:t>
          </w:r>
        </w:p>
      </w:docPartBody>
    </w:docPart>
    <w:docPart>
      <w:docPartPr>
        <w:name w:val="EF32C4E26DBC4B17A6F0C2E6A9A5E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8EC625-3DE6-48F9-A853-2DEA0CCF786A}"/>
      </w:docPartPr>
      <w:docPartBody>
        <w:p w:rsidR="00000000" w:rsidRDefault="00101061">
          <w:pPr>
            <w:pStyle w:val="EF32C4E26DBC4B17A6F0C2E6A9A5E439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工作经验</w:t>
          </w:r>
        </w:p>
      </w:docPartBody>
    </w:docPart>
    <w:docPart>
      <w:docPartPr>
        <w:name w:val="00085D914AD74DA8A25B145CA06670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10CABD-0716-41DA-8F81-C4DA90C1E49A}"/>
      </w:docPartPr>
      <w:docPartBody>
        <w:p w:rsidR="00000000" w:rsidRDefault="00101061">
          <w:pPr>
            <w:pStyle w:val="00085D914AD74DA8A25B145CA06670C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职务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公司</w:t>
          </w:r>
        </w:p>
      </w:docPartBody>
    </w:docPart>
    <w:docPart>
      <w:docPartPr>
        <w:name w:val="F9212214F4D049E1B197DFA09F370F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6710AC-E399-4B8B-A452-3AC03A99CD92}"/>
      </w:docPartPr>
      <w:docPartBody>
        <w:p w:rsidR="00000000" w:rsidRDefault="00101061">
          <w:pPr>
            <w:pStyle w:val="F9212214F4D049E1B197DFA09F370F66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职务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公司</w:t>
          </w:r>
        </w:p>
      </w:docPartBody>
    </w:docPart>
    <w:docPart>
      <w:docPartPr>
        <w:name w:val="40835064757C4E2AA75AEB7DAAC21B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D3E665-BEB2-41F8-A168-5A6A721229C0}"/>
      </w:docPartPr>
      <w:docPartBody>
        <w:p w:rsidR="00000000" w:rsidRDefault="00101061">
          <w:pPr>
            <w:pStyle w:val="40835064757C4E2AA75AEB7DAAC21BD7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教育背景</w:t>
          </w:r>
        </w:p>
      </w:docPartBody>
    </w:docPart>
    <w:docPart>
      <w:docPartPr>
        <w:name w:val="FA8FF43CE0824A77A8C7746D638E72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EB5EA9-49B0-4778-9DE0-88A6AC44D32D}"/>
      </w:docPartPr>
      <w:docPartBody>
        <w:p w:rsidR="00000000" w:rsidRDefault="00101061">
          <w:pPr>
            <w:pStyle w:val="FA8FF43CE0824A77A8C7746D638E72A2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学位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|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获得日期</w:t>
          </w:r>
        </w:p>
      </w:docPartBody>
    </w:docPart>
    <w:docPart>
      <w:docPartPr>
        <w:name w:val="A56D5710E22341059B006588521E58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9483AB-827A-4CB3-A400-E4F1474BD993}"/>
      </w:docPartPr>
      <w:docPartBody>
        <w:p w:rsidR="00000000" w:rsidRDefault="00101061">
          <w:pPr>
            <w:pStyle w:val="A56D5710E22341059B006588521E58A6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志愿者经历或领导能力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61"/>
    <w:rsid w:val="0010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9DC701C8E74A699E899142D80ED00B">
    <w:name w:val="769DC701C8E74A699E899142D80ED00B"/>
    <w:pPr>
      <w:widowControl w:val="0"/>
      <w:jc w:val="both"/>
    </w:pPr>
  </w:style>
  <w:style w:type="paragraph" w:customStyle="1" w:styleId="F9319EB58E6F43599EC7ED2383730751">
    <w:name w:val="F9319EB58E6F43599EC7ED2383730751"/>
    <w:pPr>
      <w:widowControl w:val="0"/>
      <w:jc w:val="both"/>
    </w:pPr>
  </w:style>
  <w:style w:type="paragraph" w:customStyle="1" w:styleId="7D43031713FB4DA2868B5F356D904F07">
    <w:name w:val="7D43031713FB4DA2868B5F356D904F07"/>
    <w:pPr>
      <w:widowControl w:val="0"/>
      <w:jc w:val="both"/>
    </w:pPr>
  </w:style>
  <w:style w:type="paragraph" w:customStyle="1" w:styleId="F170D6BC5A8D435DA6721B9612959591">
    <w:name w:val="F170D6BC5A8D435DA6721B9612959591"/>
    <w:pPr>
      <w:widowControl w:val="0"/>
      <w:jc w:val="both"/>
    </w:pPr>
  </w:style>
  <w:style w:type="paragraph" w:customStyle="1" w:styleId="05716EC2AB6E4383A44E0C2C19D9548E">
    <w:name w:val="05716EC2AB6E4383A44E0C2C19D9548E"/>
    <w:pPr>
      <w:widowControl w:val="0"/>
      <w:jc w:val="both"/>
    </w:pPr>
  </w:style>
  <w:style w:type="paragraph" w:customStyle="1" w:styleId="0CE59D8012B74E8F81D9793B7AF48966">
    <w:name w:val="0CE59D8012B74E8F81D9793B7AF48966"/>
    <w:pPr>
      <w:widowControl w:val="0"/>
      <w:jc w:val="both"/>
    </w:pPr>
  </w:style>
  <w:style w:type="paragraph" w:customStyle="1" w:styleId="39CD2A98560444C39154AEEA82458D15">
    <w:name w:val="39CD2A98560444C39154AEEA82458D15"/>
    <w:pPr>
      <w:widowControl w:val="0"/>
      <w:jc w:val="both"/>
    </w:pPr>
  </w:style>
  <w:style w:type="paragraph" w:customStyle="1" w:styleId="5C238F45B6714B3599FDB8C13CEBD2CB">
    <w:name w:val="5C238F45B6714B3599FDB8C13CEBD2CB"/>
    <w:pPr>
      <w:widowControl w:val="0"/>
      <w:jc w:val="both"/>
    </w:pPr>
  </w:style>
  <w:style w:type="paragraph" w:customStyle="1" w:styleId="172FAC60A99044868720E2E477B6F298">
    <w:name w:val="172FAC60A99044868720E2E477B6F298"/>
    <w:pPr>
      <w:widowControl w:val="0"/>
      <w:jc w:val="both"/>
    </w:pPr>
  </w:style>
  <w:style w:type="paragraph" w:customStyle="1" w:styleId="EF32C4E26DBC4B17A6F0C2E6A9A5E439">
    <w:name w:val="EF32C4E26DBC4B17A6F0C2E6A9A5E439"/>
    <w:pPr>
      <w:widowControl w:val="0"/>
      <w:jc w:val="both"/>
    </w:pPr>
  </w:style>
  <w:style w:type="paragraph" w:customStyle="1" w:styleId="00085D914AD74DA8A25B145CA06670C8">
    <w:name w:val="00085D914AD74DA8A25B145CA06670C8"/>
    <w:pPr>
      <w:widowControl w:val="0"/>
      <w:jc w:val="both"/>
    </w:pPr>
  </w:style>
  <w:style w:type="paragraph" w:customStyle="1" w:styleId="C229F28F8F6F4296AF9DE3831C75475F">
    <w:name w:val="C229F28F8F6F4296AF9DE3831C75475F"/>
    <w:pPr>
      <w:widowControl w:val="0"/>
      <w:jc w:val="both"/>
    </w:pPr>
  </w:style>
  <w:style w:type="paragraph" w:customStyle="1" w:styleId="3A44ED49D3464C02A1E63E86A33CEF77">
    <w:name w:val="3A44ED49D3464C02A1E63E86A33CEF77"/>
    <w:pPr>
      <w:widowControl w:val="0"/>
      <w:jc w:val="both"/>
    </w:pPr>
  </w:style>
  <w:style w:type="paragraph" w:customStyle="1" w:styleId="F9212214F4D049E1B197DFA09F370F66">
    <w:name w:val="F9212214F4D049E1B197DFA09F370F66"/>
    <w:pPr>
      <w:widowControl w:val="0"/>
      <w:jc w:val="both"/>
    </w:pPr>
  </w:style>
  <w:style w:type="paragraph" w:customStyle="1" w:styleId="6B3A87A0BAAC4860B079905394ECF87B">
    <w:name w:val="6B3A87A0BAAC4860B079905394ECF87B"/>
    <w:pPr>
      <w:widowControl w:val="0"/>
      <w:jc w:val="both"/>
    </w:pPr>
  </w:style>
  <w:style w:type="paragraph" w:customStyle="1" w:styleId="5995C864680A4301AE4B8B4F5ADC0E44">
    <w:name w:val="5995C864680A4301AE4B8B4F5ADC0E44"/>
    <w:pPr>
      <w:widowControl w:val="0"/>
      <w:jc w:val="both"/>
    </w:pPr>
  </w:style>
  <w:style w:type="paragraph" w:customStyle="1" w:styleId="40835064757C4E2AA75AEB7DAAC21BD7">
    <w:name w:val="40835064757C4E2AA75AEB7DAAC21BD7"/>
    <w:pPr>
      <w:widowControl w:val="0"/>
      <w:jc w:val="both"/>
    </w:pPr>
  </w:style>
  <w:style w:type="paragraph" w:customStyle="1" w:styleId="FA8FF43CE0824A77A8C7746D638E72A2">
    <w:name w:val="FA8FF43CE0824A77A8C7746D638E72A2"/>
    <w:pPr>
      <w:widowControl w:val="0"/>
      <w:jc w:val="both"/>
    </w:pPr>
  </w:style>
  <w:style w:type="paragraph" w:customStyle="1" w:styleId="6BBCBF5E28EB4A86808C4D0A434E7D29">
    <w:name w:val="6BBCBF5E28EB4A86808C4D0A434E7D29"/>
    <w:pPr>
      <w:widowControl w:val="0"/>
      <w:jc w:val="both"/>
    </w:pPr>
  </w:style>
  <w:style w:type="paragraph" w:customStyle="1" w:styleId="BA8BF92A539244999DD3FF74D6D9D61F">
    <w:name w:val="BA8BF92A539244999DD3FF74D6D9D61F"/>
    <w:pPr>
      <w:widowControl w:val="0"/>
      <w:jc w:val="both"/>
    </w:pPr>
  </w:style>
  <w:style w:type="paragraph" w:customStyle="1" w:styleId="A56D5710E22341059B006588521E58A6">
    <w:name w:val="A56D5710E22341059B006588521E58A6"/>
    <w:pPr>
      <w:widowControl w:val="0"/>
      <w:jc w:val="both"/>
    </w:pPr>
  </w:style>
  <w:style w:type="paragraph" w:customStyle="1" w:styleId="F351517A1FAA42599BA2AED82889044B">
    <w:name w:val="F351517A1FAA42599BA2AED8288904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</Template>
  <TotalTime>13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陈希迎</dc:creator>
  <cp:keywords/>
  <dc:description/>
  <cp:lastModifiedBy>魏来</cp:lastModifiedBy>
  <cp:revision>1</cp:revision>
  <dcterms:created xsi:type="dcterms:W3CDTF">2017-10-15T13:47:00Z</dcterms:created>
  <dcterms:modified xsi:type="dcterms:W3CDTF">2017-10-15T14:00:00Z</dcterms:modified>
</cp:coreProperties>
</file>